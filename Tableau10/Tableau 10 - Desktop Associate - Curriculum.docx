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4B4C45" w:rsidRDefault="000927BC">
      <w:pPr>
        <w:pStyle w:val="Title"/>
        <w:rPr>
          <w:color w:val="002060"/>
          <w:sz w:val="56"/>
          <w:szCs w:val="56"/>
        </w:rPr>
      </w:pPr>
      <w:sdt>
        <w:sdtPr>
          <w:rPr>
            <w:color w:val="002060"/>
            <w:sz w:val="56"/>
            <w:szCs w:val="56"/>
          </w:rPr>
          <w:alias w:val="Title:"/>
          <w:tag w:val="Title:"/>
          <w:id w:val="726351117"/>
          <w:placeholder>
            <w:docPart w:val="869A21CD201041BFB901EB7CBF1AA24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B4C45" w:rsidRPr="004B4C45">
            <w:rPr>
              <w:color w:val="002060"/>
              <w:sz w:val="56"/>
              <w:szCs w:val="56"/>
            </w:rPr>
            <w:t xml:space="preserve">Tableau </w:t>
          </w:r>
          <w:r w:rsidR="004B4C45">
            <w:rPr>
              <w:color w:val="002060"/>
              <w:sz w:val="56"/>
              <w:szCs w:val="56"/>
            </w:rPr>
            <w:t xml:space="preserve">10 </w:t>
          </w:r>
          <w:r w:rsidR="007159EC">
            <w:rPr>
              <w:color w:val="002060"/>
              <w:sz w:val="56"/>
              <w:szCs w:val="56"/>
            </w:rPr>
            <w:t>–</w:t>
          </w:r>
          <w:r w:rsidR="004B4C45">
            <w:rPr>
              <w:color w:val="002060"/>
              <w:sz w:val="56"/>
              <w:szCs w:val="56"/>
            </w:rPr>
            <w:t xml:space="preserve"> </w:t>
          </w:r>
          <w:r w:rsidR="007159EC">
            <w:rPr>
              <w:color w:val="002060"/>
              <w:sz w:val="56"/>
              <w:szCs w:val="56"/>
            </w:rPr>
            <w:t xml:space="preserve">Desktop Associate – Exam Prep - </w:t>
          </w:r>
          <w:r w:rsidR="004B4C45">
            <w:rPr>
              <w:color w:val="002060"/>
              <w:sz w:val="56"/>
              <w:szCs w:val="56"/>
            </w:rPr>
            <w:t>Training</w:t>
          </w:r>
          <w:r w:rsidR="004B4C45">
            <w:rPr>
              <w:color w:val="002060"/>
              <w:sz w:val="56"/>
              <w:szCs w:val="56"/>
            </w:rPr>
            <w:br/>
          </w:r>
        </w:sdtContent>
      </w:sdt>
    </w:p>
    <w:p w:rsidR="00B823AA" w:rsidRDefault="004B4C45" w:rsidP="00B823AA">
      <w:pPr>
        <w:pStyle w:val="Title2"/>
        <w:rPr>
          <w:b/>
          <w:color w:val="002060"/>
          <w:sz w:val="40"/>
          <w:szCs w:val="40"/>
        </w:rPr>
      </w:pPr>
      <w:r w:rsidRPr="004B4C45">
        <w:rPr>
          <w:b/>
          <w:color w:val="002060"/>
          <w:sz w:val="40"/>
          <w:szCs w:val="40"/>
        </w:rPr>
        <w:t>Siva Girumala</w:t>
      </w:r>
    </w:p>
    <w:p w:rsidR="004B4C45" w:rsidRPr="004B4C45" w:rsidRDefault="004B4C45" w:rsidP="00B823AA">
      <w:pPr>
        <w:pStyle w:val="Title2"/>
        <w:rPr>
          <w:b/>
          <w:color w:val="002060"/>
          <w:sz w:val="40"/>
          <w:szCs w:val="40"/>
        </w:rPr>
      </w:pPr>
      <w:r>
        <w:rPr>
          <w:b/>
          <w:color w:val="002060"/>
          <w:sz w:val="40"/>
          <w:szCs w:val="40"/>
        </w:rPr>
        <w:t>May 2017</w:t>
      </w:r>
    </w:p>
    <w:sdt>
      <w:sdtPr>
        <w:alias w:val="Abstract:"/>
        <w:tag w:val="Abstract:"/>
        <w:id w:val="202146031"/>
        <w:placeholder>
          <w:docPart w:val="CE72FB20896B429C88C13EDE773771BD"/>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CB33EBD324ED4F2CBD09322110D6B7A6"/>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3C14C8362633411EB8842AAA97EA3381"/>
          </w:placeholder>
          <w:temporary/>
          <w:showingPlcHdr/>
          <w15:appearance w15:val="hidden"/>
          <w:text/>
        </w:sdtPr>
        <w:sdtEndPr/>
        <w:sdtContent>
          <w:r>
            <w:t>[Click here to add keywords.]</w:t>
          </w:r>
        </w:sdtContent>
      </w:sdt>
    </w:p>
    <w:p w:rsidR="00E81978" w:rsidRDefault="000927BC">
      <w:pPr>
        <w:pStyle w:val="SectionTitle"/>
      </w:pPr>
      <w:sdt>
        <w:sdtPr>
          <w:alias w:val="Section title:"/>
          <w:tag w:val="Section title:"/>
          <w:id w:val="984196707"/>
          <w:placeholder>
            <w:docPart w:val="2DEA65D31CD7414E9C16DAF90656D23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159EC">
            <w:t>Tableau 10 – Desktop Associate – Exam Prep - Training</w:t>
          </w:r>
          <w:r w:rsidR="007159EC">
            <w:br/>
          </w:r>
        </w:sdtContent>
      </w:sdt>
    </w:p>
    <w:sdt>
      <w:sdtPr>
        <w:alias w:val="Section text:"/>
        <w:tag w:val="Section text:"/>
        <w:id w:val="-1322272011"/>
        <w:placeholder>
          <w:docPart w:val="8A9585C4984148258D60EAE1218671E4"/>
        </w:placeholder>
        <w:temporary/>
        <w:showingPlcHdr/>
        <w15:appearance w15:val="hidden"/>
        <w:text/>
      </w:sdtPr>
      <w:sdtEndPr/>
      <w:sdtContent>
        <w:p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2B9E82330A2947E687D38AFA3BB16445"/>
        </w:placeholder>
        <w:temporary/>
        <w:showingPlcHdr/>
        <w15:appearance w15:val="hidden"/>
        <w:text/>
      </w:sdtPr>
      <w:sdtEndPr/>
      <w:sdtContent>
        <w:p w:rsidR="00E81978" w:rsidRDefault="005D3A03">
          <w:pPr>
            <w:pStyle w:val="Heading1"/>
          </w:pPr>
          <w:r>
            <w:t>[Heading 1]</w:t>
          </w:r>
        </w:p>
      </w:sdtContent>
    </w:sdt>
    <w:p w:rsidR="00E81978" w:rsidRDefault="000927BC">
      <w:sdt>
        <w:sdtPr>
          <w:alias w:val="Paragraph text:"/>
          <w:tag w:val="Paragraph text:"/>
          <w:id w:val="1404798514"/>
          <w:placeholder>
            <w:docPart w:val="A853CABC88674D70B8D3378A63551DC5"/>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rsidR="00E81978" w:rsidRPr="00C31D30" w:rsidRDefault="000927BC" w:rsidP="00C31D30">
      <w:pPr>
        <w:pStyle w:val="Heading2"/>
      </w:pPr>
      <w:sdt>
        <w:sdtPr>
          <w:alias w:val="Heading 2:"/>
          <w:tag w:val="Heading 2:"/>
          <w:id w:val="1203442487"/>
          <w:placeholder>
            <w:docPart w:val="F12D619F51C44B45812DBC3FEA8FC9A2"/>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47A083583DB34586B7F8FDE6199EB7A6"/>
        </w:placeholder>
        <w:temporary/>
        <w:showingPlcHdr/>
        <w15:appearance w15:val="hidden"/>
      </w:sdtPr>
      <w:sdtEnd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0927BC" w:rsidP="00C31D30">
      <w:pPr>
        <w:pStyle w:val="Heading3"/>
      </w:pPr>
      <w:sdt>
        <w:sdtPr>
          <w:alias w:val="Heading 3:"/>
          <w:tag w:val="Heading 3:"/>
          <w:id w:val="1751771428"/>
          <w:placeholder>
            <w:docPart w:val="A6474A08FF4242E7BFA9CA36B050861F"/>
          </w:placeholder>
          <w:temporary/>
          <w:showingPlcHdr/>
          <w15:appearance w15:val="hidden"/>
          <w:text/>
        </w:sdtPr>
        <w:sdtEndPr/>
        <w:sdtContent>
          <w:r w:rsidR="005D3A03" w:rsidRPr="00C31D30">
            <w:t>[Heading 3]</w:t>
          </w:r>
        </w:sdtContent>
      </w:sdt>
      <w:r w:rsidR="00355DCA" w:rsidRPr="00C31D30">
        <w:t>.</w:t>
      </w:r>
    </w:p>
    <w:p w:rsidR="00E81978" w:rsidRDefault="000927BC">
      <w:pPr>
        <w:rPr>
          <w:b/>
          <w:bCs/>
        </w:rPr>
      </w:pPr>
      <w:sdt>
        <w:sdtPr>
          <w:alias w:val="Paragraph text:"/>
          <w:tag w:val="Paragraph text:"/>
          <w:id w:val="2054876750"/>
          <w:placeholder>
            <w:docPart w:val="58D13A4CFC804336ACFEE22C92D08115"/>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0927BC" w:rsidP="00C31D30">
      <w:pPr>
        <w:pStyle w:val="Heading4"/>
      </w:pPr>
      <w:sdt>
        <w:sdtPr>
          <w:alias w:val="Heading 4:"/>
          <w:tag w:val="Heading 4:"/>
          <w:id w:val="-685361587"/>
          <w:placeholder>
            <w:docPart w:val="47E525ED1B8F4C21BC4EA98AAACB7E76"/>
          </w:placeholder>
          <w:temporary/>
          <w:showingPlcHdr/>
          <w15:appearance w15:val="hidden"/>
          <w:text/>
        </w:sdtPr>
        <w:sdtEndPr/>
        <w:sdtContent>
          <w:r w:rsidR="005D3A03" w:rsidRPr="00C31D30">
            <w:t>[Heading 4]</w:t>
          </w:r>
        </w:sdtContent>
      </w:sdt>
      <w:r w:rsidR="00355DCA" w:rsidRPr="00C31D30">
        <w:t>.</w:t>
      </w:r>
    </w:p>
    <w:p w:rsidR="00E81978" w:rsidRDefault="000927BC">
      <w:pPr>
        <w:rPr>
          <w:b/>
          <w:bCs/>
        </w:rPr>
      </w:pPr>
      <w:sdt>
        <w:sdtPr>
          <w:alias w:val="Paragraph text:"/>
          <w:tag w:val="Paragraph text:"/>
          <w:id w:val="-1987159626"/>
          <w:placeholder>
            <w:docPart w:val="56E95305816A413F8F467F38C6A1E185"/>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11D9E7D258FC4A0CB1BBE8FE25793ED1"/>
          </w:placeholder>
          <w:temporary/>
          <w:showingPlcHdr/>
          <w15:appearance w15:val="hidden"/>
          <w:text/>
        </w:sdtPr>
        <w:sdtEndPr/>
        <w:sdtContent>
          <w:r w:rsidR="00BA45DB">
            <w:t>Last Name, Year</w:t>
          </w:r>
        </w:sdtContent>
      </w:sdt>
      <w:r w:rsidR="00BA45DB">
        <w:t>)</w:t>
      </w:r>
    </w:p>
    <w:p w:rsidR="00355DCA" w:rsidRPr="00C31D30" w:rsidRDefault="000927BC" w:rsidP="00C31D30">
      <w:pPr>
        <w:pStyle w:val="Heading5"/>
      </w:pPr>
      <w:sdt>
        <w:sdtPr>
          <w:alias w:val="Heading 5:"/>
          <w:tag w:val="Heading 5:"/>
          <w:id w:val="-53853956"/>
          <w:placeholder>
            <w:docPart w:val="5E6246158B854DECB32868D5E59C1E99"/>
          </w:placeholder>
          <w:temporary/>
          <w:showingPlcHdr/>
          <w15:appearance w15:val="hidden"/>
          <w:text/>
        </w:sdtPr>
        <w:sdtEndPr/>
        <w:sdtContent>
          <w:r w:rsidR="005D3A03" w:rsidRPr="00C31D30">
            <w:t>[Heading 5]</w:t>
          </w:r>
        </w:sdtContent>
      </w:sdt>
      <w:r w:rsidR="00355DCA" w:rsidRPr="00C31D30">
        <w:t>.</w:t>
      </w:r>
    </w:p>
    <w:p w:rsidR="00E81978" w:rsidRDefault="000927BC">
      <w:sdt>
        <w:sdtPr>
          <w:alias w:val="Paragraph text:"/>
          <w:tag w:val="Paragraph text:"/>
          <w:id w:val="1216239889"/>
          <w:placeholder>
            <w:docPart w:val="FF8DE9FEF42D4F739B981048C7FBBD84"/>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w:t>
          </w:r>
          <w:r w:rsidR="005D3A03">
            <w:lastRenderedPageBreak/>
            <w:t>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05B4C5D7CD444F609AF114DBB74DE413"/>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94A16ADE4A874F419C80E72E5A30351F"/>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118680285E8C4F37B6CC087391EAC7BC"/>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2DA6C213A9034AE495644B216AD243D4"/>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8B47F5A570314482AEA037A4E59D274D"/>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98ACAB6F896A4E25A9F740636943FD9A"/>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7C3018D1F72742A9B606A8FEE5D081D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C4B5A40CE0C94F23AB1A9B7B5D03AB27"/>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2D980A581C8346CDB1D120D95D1649CC"/>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30F4634FC3E8467FBF4AA4FD6E95AFCC"/>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8D579F9AFB7F409CAB08109EB643733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F10484E906347BDBCAD259503B58F2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C8C3EAF502D043BCBA0ED73684D82B8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3F46B031690E44C1B8F6D79F7E293C49"/>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F4B6A982AE2F48A1867C879D205C6426"/>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AD854809B90D4B448A7694070A5758B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39B21C3EDD254D60A46C5D99A4445D1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21F39EBE890643C9BF39F2CEF7D09E0B"/>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FEE958C1D3F24CE6AD8BC8DC6FF9EC48"/>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78B465335F96471CBC0C3EFE703565F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649F6991CC0F41B0A215DD0A36E5CBC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6DA726119EC34383A59F6D7480434C7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8653D58946244F0A14320F68ADFD1C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39BC988875F8466F824FB9F2B36D6A38"/>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A8C052F27CFB4999BB0232B359F07BA1"/>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BB08CEDB8F3245AF896D4D46176D6A9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3DC4BC07D68646908077F812B91B9DDB"/>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5FE5232A8C84437789A435794A122A1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2BB1A7FA0032456B9E44814AC21A280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DEDA20D818A4159AF91581CB6AC9B46"/>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795BD6317E41414E826522A533001FF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B28BA2DFB8A04E86B1B2A9ADD3AD6C9C"/>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FFEB377AAE594176BF7F4901EE521839"/>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1D6684712B834322903131924C27841D"/>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CF9F201BB56F4C0090DC07126B8C8D8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42DEF0E1D95A40B889AC1F48F8EF93C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AE4D70F2C51344088BD216F5A83B4C84"/>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6401B65C718140C4AE97D1D8B4DFD819"/>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E6AB0EC6C3DA4F9DAEC848826CCDB0CA"/>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3442E930B06B46F9897842DEA1DA0F62"/>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E76A506B3E414CBE968A2F70809CF05C"/>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3D8E515EF52C434AAD463BA700C987D8"/>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7BC" w:rsidRDefault="000927BC">
      <w:pPr>
        <w:spacing w:line="240" w:lineRule="auto"/>
      </w:pPr>
      <w:r>
        <w:separator/>
      </w:r>
    </w:p>
    <w:p w:rsidR="000927BC" w:rsidRDefault="000927BC"/>
  </w:endnote>
  <w:endnote w:type="continuationSeparator" w:id="0">
    <w:p w:rsidR="000927BC" w:rsidRDefault="000927BC">
      <w:pPr>
        <w:spacing w:line="240" w:lineRule="auto"/>
      </w:pPr>
      <w:r>
        <w:continuationSeparator/>
      </w:r>
    </w:p>
    <w:p w:rsidR="000927BC" w:rsidRDefault="000927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7BC" w:rsidRDefault="000927BC">
      <w:pPr>
        <w:spacing w:line="240" w:lineRule="auto"/>
      </w:pPr>
      <w:r>
        <w:separator/>
      </w:r>
    </w:p>
    <w:p w:rsidR="000927BC" w:rsidRDefault="000927BC"/>
  </w:footnote>
  <w:footnote w:type="continuationSeparator" w:id="0">
    <w:p w:rsidR="000927BC" w:rsidRDefault="000927BC">
      <w:pPr>
        <w:spacing w:line="240" w:lineRule="auto"/>
      </w:pPr>
      <w:r>
        <w:continuationSeparator/>
      </w:r>
    </w:p>
    <w:p w:rsidR="000927BC" w:rsidRDefault="000927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0927BC">
    <w:pPr>
      <w:pStyle w:val="Header"/>
    </w:pPr>
    <w:sdt>
      <w:sdtPr>
        <w:rPr>
          <w:rStyle w:val="Strong"/>
        </w:rPr>
        <w:alias w:val="Running head"/>
        <w:tag w:val=""/>
        <w:id w:val="12739865"/>
        <w:placeholder>
          <w:docPart w:val="E76A506B3E414CBE968A2F70809CF05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59EC">
          <w:rPr>
            <w:rStyle w:val="Strong"/>
          </w:rPr>
          <w:t>Tableau 10 – Desktop Associate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159EC">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0927BC">
    <w:pPr>
      <w:pStyle w:val="Header"/>
      <w:rPr>
        <w:rStyle w:val="Strong"/>
      </w:rPr>
    </w:pPr>
    <w:sdt>
      <w:sdtPr>
        <w:rPr>
          <w:rStyle w:val="Strong"/>
          <w:b/>
          <w:color w:val="002060"/>
          <w:u w:val="single"/>
        </w:rPr>
        <w:alias w:val="Running head"/>
        <w:tag w:val=""/>
        <w:id w:val="-696842620"/>
        <w:placeholder>
          <w:docPart w:val="3D8E515EF52C434AAD463BA700C987D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B4C45" w:rsidRPr="004B4C45">
          <w:rPr>
            <w:rStyle w:val="Strong"/>
            <w:b/>
            <w:color w:val="002060"/>
            <w:u w:val="single"/>
          </w:rPr>
          <w:t>Tableau 10</w:t>
        </w:r>
        <w:r w:rsidR="007159EC">
          <w:rPr>
            <w:rStyle w:val="Strong"/>
            <w:b/>
            <w:color w:val="002060"/>
            <w:u w:val="single"/>
          </w:rPr>
          <w:t xml:space="preserve"> – Desktop Associate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159EC">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C45"/>
    <w:rsid w:val="000927BC"/>
    <w:rsid w:val="000D3F41"/>
    <w:rsid w:val="00355DCA"/>
    <w:rsid w:val="004B4C45"/>
    <w:rsid w:val="00551A02"/>
    <w:rsid w:val="005534FA"/>
    <w:rsid w:val="005D3A03"/>
    <w:rsid w:val="007159EC"/>
    <w:rsid w:val="008002C0"/>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C6215"/>
  <w15:chartTrackingRefBased/>
  <w15:docId w15:val="{7DC5101F-919F-46F5-8EB8-0A22ECE0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9A21CD201041BFB901EB7CBF1AA243"/>
        <w:category>
          <w:name w:val="General"/>
          <w:gallery w:val="placeholder"/>
        </w:category>
        <w:types>
          <w:type w:val="bbPlcHdr"/>
        </w:types>
        <w:behaviors>
          <w:behavior w:val="content"/>
        </w:behaviors>
        <w:guid w:val="{F2B20AE8-21FF-4BA5-9687-974E48589F2A}"/>
      </w:docPartPr>
      <w:docPartBody>
        <w:p w:rsidR="00000000" w:rsidRDefault="00151E22">
          <w:pPr>
            <w:pStyle w:val="869A21CD201041BFB901EB7CBF1AA243"/>
          </w:pPr>
          <w:r>
            <w:t>[Title Here, up to 12 Words, on One to Two Lines]</w:t>
          </w:r>
        </w:p>
      </w:docPartBody>
    </w:docPart>
    <w:docPart>
      <w:docPartPr>
        <w:name w:val="CE72FB20896B429C88C13EDE773771BD"/>
        <w:category>
          <w:name w:val="General"/>
          <w:gallery w:val="placeholder"/>
        </w:category>
        <w:types>
          <w:type w:val="bbPlcHdr"/>
        </w:types>
        <w:behaviors>
          <w:behavior w:val="content"/>
        </w:behaviors>
        <w:guid w:val="{26D491ED-12AA-42E1-973A-001D1A54A3F9}"/>
      </w:docPartPr>
      <w:docPartBody>
        <w:p w:rsidR="00000000" w:rsidRDefault="00151E22">
          <w:pPr>
            <w:pStyle w:val="CE72FB20896B429C88C13EDE773771BD"/>
          </w:pPr>
          <w:r>
            <w:t>Abstract</w:t>
          </w:r>
        </w:p>
      </w:docPartBody>
    </w:docPart>
    <w:docPart>
      <w:docPartPr>
        <w:name w:val="CB33EBD324ED4F2CBD09322110D6B7A6"/>
        <w:category>
          <w:name w:val="General"/>
          <w:gallery w:val="placeholder"/>
        </w:category>
        <w:types>
          <w:type w:val="bbPlcHdr"/>
        </w:types>
        <w:behaviors>
          <w:behavior w:val="content"/>
        </w:behaviors>
        <w:guid w:val="{4808CB17-CC0B-4660-8A33-96787DE920B9}"/>
      </w:docPartPr>
      <w:docPartBody>
        <w:p w:rsidR="00000000" w:rsidRDefault="00151E22">
          <w:pPr>
            <w:pStyle w:val="CB33EBD324ED4F2CBD09322110D6B7A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w:t>
          </w:r>
          <w:r>
            <w:t>ate are available on the Home tab of the ribbon, in the Styles gallery.]</w:t>
          </w:r>
        </w:p>
      </w:docPartBody>
    </w:docPart>
    <w:docPart>
      <w:docPartPr>
        <w:name w:val="3C14C8362633411EB8842AAA97EA3381"/>
        <w:category>
          <w:name w:val="General"/>
          <w:gallery w:val="placeholder"/>
        </w:category>
        <w:types>
          <w:type w:val="bbPlcHdr"/>
        </w:types>
        <w:behaviors>
          <w:behavior w:val="content"/>
        </w:behaviors>
        <w:guid w:val="{ECC578B2-4CA2-4434-9D18-B9788B270B61}"/>
      </w:docPartPr>
      <w:docPartBody>
        <w:p w:rsidR="00000000" w:rsidRDefault="00151E22">
          <w:pPr>
            <w:pStyle w:val="3C14C8362633411EB8842AAA97EA3381"/>
          </w:pPr>
          <w:r>
            <w:t>[Click here to add keywords.]</w:t>
          </w:r>
        </w:p>
      </w:docPartBody>
    </w:docPart>
    <w:docPart>
      <w:docPartPr>
        <w:name w:val="2DEA65D31CD7414E9C16DAF90656D231"/>
        <w:category>
          <w:name w:val="General"/>
          <w:gallery w:val="placeholder"/>
        </w:category>
        <w:types>
          <w:type w:val="bbPlcHdr"/>
        </w:types>
        <w:behaviors>
          <w:behavior w:val="content"/>
        </w:behaviors>
        <w:guid w:val="{23E34C0C-0096-4448-832E-8BC38C1AD9F9}"/>
      </w:docPartPr>
      <w:docPartBody>
        <w:p w:rsidR="00000000" w:rsidRDefault="00151E22">
          <w:pPr>
            <w:pStyle w:val="2DEA65D31CD7414E9C16DAF90656D231"/>
          </w:pPr>
          <w:r>
            <w:t>[Title Here, up to 12 Words, on One to Two Lines]</w:t>
          </w:r>
        </w:p>
      </w:docPartBody>
    </w:docPart>
    <w:docPart>
      <w:docPartPr>
        <w:name w:val="8A9585C4984148258D60EAE1218671E4"/>
        <w:category>
          <w:name w:val="General"/>
          <w:gallery w:val="placeholder"/>
        </w:category>
        <w:types>
          <w:type w:val="bbPlcHdr"/>
        </w:types>
        <w:behaviors>
          <w:behavior w:val="content"/>
        </w:behaviors>
        <w:guid w:val="{B3A76D2B-5E50-433C-BFF5-53C7B50AF903}"/>
      </w:docPartPr>
      <w:docPartBody>
        <w:p w:rsidR="00000000" w:rsidRDefault="00151E22">
          <w:pPr>
            <w:pStyle w:val="8A9585C4984148258D60EAE1218671E4"/>
          </w:pPr>
          <w:r>
            <w:t>[The body of your paper uses a half-inch first line indent and is double-s</w:t>
          </w:r>
          <w:r>
            <w:t xml:space="preserve">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2B9E82330A2947E687D38AFA3BB16445"/>
        <w:category>
          <w:name w:val="General"/>
          <w:gallery w:val="placeholder"/>
        </w:category>
        <w:types>
          <w:type w:val="bbPlcHdr"/>
        </w:types>
        <w:behaviors>
          <w:behavior w:val="content"/>
        </w:behaviors>
        <w:guid w:val="{C78B9367-2BC2-4A24-ABC6-9EB6680EB1EA}"/>
      </w:docPartPr>
      <w:docPartBody>
        <w:p w:rsidR="00000000" w:rsidRDefault="00151E22">
          <w:pPr>
            <w:pStyle w:val="2B9E82330A2947E687D38AFA3BB16445"/>
          </w:pPr>
          <w:r>
            <w:t>[Heading 1]</w:t>
          </w:r>
        </w:p>
      </w:docPartBody>
    </w:docPart>
    <w:docPart>
      <w:docPartPr>
        <w:name w:val="A853CABC88674D70B8D3378A63551DC5"/>
        <w:category>
          <w:name w:val="General"/>
          <w:gallery w:val="placeholder"/>
        </w:category>
        <w:types>
          <w:type w:val="bbPlcHdr"/>
        </w:types>
        <w:behaviors>
          <w:behavior w:val="content"/>
        </w:behaviors>
        <w:guid w:val="{AA7D273F-D968-4C5A-BFA5-8855F845C808}"/>
      </w:docPartPr>
      <w:docPartBody>
        <w:p w:rsidR="00000000" w:rsidRDefault="00151E22">
          <w:pPr>
            <w:pStyle w:val="A853CABC88674D70B8D3378A63551DC5"/>
          </w:pPr>
          <w:r>
            <w:t>[The first two heading levels get their own paragraph, as shown here.  Headings 3, 4, and 5 are run-in headings used at the beginning of the paragraph.]</w:t>
          </w:r>
        </w:p>
      </w:docPartBody>
    </w:docPart>
    <w:docPart>
      <w:docPartPr>
        <w:name w:val="F12D619F51C44B45812DBC3FEA8FC9A2"/>
        <w:category>
          <w:name w:val="General"/>
          <w:gallery w:val="placeholder"/>
        </w:category>
        <w:types>
          <w:type w:val="bbPlcHdr"/>
        </w:types>
        <w:behaviors>
          <w:behavior w:val="content"/>
        </w:behaviors>
        <w:guid w:val="{71685489-E6B5-436D-9DA5-5200C7FBDEDC}"/>
      </w:docPartPr>
      <w:docPartBody>
        <w:p w:rsidR="00000000" w:rsidRDefault="00151E22">
          <w:pPr>
            <w:pStyle w:val="F12D619F51C44B45812DBC3FEA8FC9A2"/>
          </w:pPr>
          <w:r w:rsidRPr="00C31D30">
            <w:t>[Heading 2]</w:t>
          </w:r>
        </w:p>
      </w:docPartBody>
    </w:docPart>
    <w:docPart>
      <w:docPartPr>
        <w:name w:val="47A083583DB34586B7F8FDE6199EB7A6"/>
        <w:category>
          <w:name w:val="General"/>
          <w:gallery w:val="placeholder"/>
        </w:category>
        <w:types>
          <w:type w:val="bbPlcHdr"/>
        </w:types>
        <w:behaviors>
          <w:behavior w:val="content"/>
        </w:behaviors>
        <w:guid w:val="{23D76338-1C86-4622-B386-8A8F6AEC83B6}"/>
      </w:docPartPr>
      <w:docPartBody>
        <w:p w:rsidR="00000000" w:rsidRDefault="00151E22">
          <w:pPr>
            <w:pStyle w:val="47A083583DB34586B7F8FDE6199EB7A6"/>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A6474A08FF4242E7BFA9CA36B050861F"/>
        <w:category>
          <w:name w:val="General"/>
          <w:gallery w:val="placeholder"/>
        </w:category>
        <w:types>
          <w:type w:val="bbPlcHdr"/>
        </w:types>
        <w:behaviors>
          <w:behavior w:val="content"/>
        </w:behaviors>
        <w:guid w:val="{58C4B3F5-482B-4DBE-B53A-060FA8656373}"/>
      </w:docPartPr>
      <w:docPartBody>
        <w:p w:rsidR="00000000" w:rsidRDefault="00151E22">
          <w:pPr>
            <w:pStyle w:val="A6474A08FF4242E7BFA9CA36B050861F"/>
          </w:pPr>
          <w:r w:rsidRPr="00C31D30">
            <w:t>[Heading 3]</w:t>
          </w:r>
        </w:p>
      </w:docPartBody>
    </w:docPart>
    <w:docPart>
      <w:docPartPr>
        <w:name w:val="58D13A4CFC804336ACFEE22C92D08115"/>
        <w:category>
          <w:name w:val="General"/>
          <w:gallery w:val="placeholder"/>
        </w:category>
        <w:types>
          <w:type w:val="bbPlcHdr"/>
        </w:types>
        <w:behaviors>
          <w:behavior w:val="content"/>
        </w:behaviors>
        <w:guid w:val="{BE60CC7F-A2DF-43F9-A2EC-CC90AA92DC25}"/>
      </w:docPartPr>
      <w:docPartBody>
        <w:p w:rsidR="00000000" w:rsidRDefault="00151E22">
          <w:pPr>
            <w:pStyle w:val="58D13A4CFC804336ACFEE22C92D08115"/>
          </w:pPr>
          <w:r>
            <w:t>[Include a period at the end of a run-in heading.  Note that you can include consecutive paragraphs with their own he</w:t>
          </w:r>
          <w:r>
            <w:t>adings, where appropriate.]</w:t>
          </w:r>
        </w:p>
      </w:docPartBody>
    </w:docPart>
    <w:docPart>
      <w:docPartPr>
        <w:name w:val="47E525ED1B8F4C21BC4EA98AAACB7E76"/>
        <w:category>
          <w:name w:val="General"/>
          <w:gallery w:val="placeholder"/>
        </w:category>
        <w:types>
          <w:type w:val="bbPlcHdr"/>
        </w:types>
        <w:behaviors>
          <w:behavior w:val="content"/>
        </w:behaviors>
        <w:guid w:val="{AD0E84A7-6FDF-4283-8E16-D9251D36BF72}"/>
      </w:docPartPr>
      <w:docPartBody>
        <w:p w:rsidR="00000000" w:rsidRDefault="00151E22">
          <w:pPr>
            <w:pStyle w:val="47E525ED1B8F4C21BC4EA98AAACB7E76"/>
          </w:pPr>
          <w:r w:rsidRPr="00C31D30">
            <w:t>[Heading 4]</w:t>
          </w:r>
        </w:p>
      </w:docPartBody>
    </w:docPart>
    <w:docPart>
      <w:docPartPr>
        <w:name w:val="56E95305816A413F8F467F38C6A1E185"/>
        <w:category>
          <w:name w:val="General"/>
          <w:gallery w:val="placeholder"/>
        </w:category>
        <w:types>
          <w:type w:val="bbPlcHdr"/>
        </w:types>
        <w:behaviors>
          <w:behavior w:val="content"/>
        </w:behaviors>
        <w:guid w:val="{E4620D85-3001-46CB-8225-1FE461C34E30}"/>
      </w:docPartPr>
      <w:docPartBody>
        <w:p w:rsidR="00000000" w:rsidRDefault="00151E22">
          <w:pPr>
            <w:pStyle w:val="56E95305816A413F8F467F38C6A1E185"/>
          </w:pPr>
          <w:r>
            <w:t>[When using headings, don’t skip levels.  If you need a heading 3, 4, or 5 with no text following it before the next heading, just add a period at the end of the heading and then start a new paragraph for the subhead</w:t>
          </w:r>
          <w:r>
            <w:t>ing and its text.]</w:t>
          </w:r>
        </w:p>
      </w:docPartBody>
    </w:docPart>
    <w:docPart>
      <w:docPartPr>
        <w:name w:val="11D9E7D258FC4A0CB1BBE8FE25793ED1"/>
        <w:category>
          <w:name w:val="General"/>
          <w:gallery w:val="placeholder"/>
        </w:category>
        <w:types>
          <w:type w:val="bbPlcHdr"/>
        </w:types>
        <w:behaviors>
          <w:behavior w:val="content"/>
        </w:behaviors>
        <w:guid w:val="{3D791875-1518-41DB-B191-45DA4ECD44EE}"/>
      </w:docPartPr>
      <w:docPartBody>
        <w:p w:rsidR="00000000" w:rsidRDefault="00151E22">
          <w:pPr>
            <w:pStyle w:val="11D9E7D258FC4A0CB1BBE8FE25793ED1"/>
          </w:pPr>
          <w:r>
            <w:t>Last Name, Year</w:t>
          </w:r>
        </w:p>
      </w:docPartBody>
    </w:docPart>
    <w:docPart>
      <w:docPartPr>
        <w:name w:val="5E6246158B854DECB32868D5E59C1E99"/>
        <w:category>
          <w:name w:val="General"/>
          <w:gallery w:val="placeholder"/>
        </w:category>
        <w:types>
          <w:type w:val="bbPlcHdr"/>
        </w:types>
        <w:behaviors>
          <w:behavior w:val="content"/>
        </w:behaviors>
        <w:guid w:val="{33230582-EB45-403D-AD81-26F6CD23179F}"/>
      </w:docPartPr>
      <w:docPartBody>
        <w:p w:rsidR="00000000" w:rsidRDefault="00151E22">
          <w:pPr>
            <w:pStyle w:val="5E6246158B854DECB32868D5E59C1E99"/>
          </w:pPr>
          <w:r w:rsidRPr="00C31D30">
            <w:t>[Heading 5]</w:t>
          </w:r>
        </w:p>
      </w:docPartBody>
    </w:docPart>
    <w:docPart>
      <w:docPartPr>
        <w:name w:val="FF8DE9FEF42D4F739B981048C7FBBD84"/>
        <w:category>
          <w:name w:val="General"/>
          <w:gallery w:val="placeholder"/>
        </w:category>
        <w:types>
          <w:type w:val="bbPlcHdr"/>
        </w:types>
        <w:behaviors>
          <w:behavior w:val="content"/>
        </w:behaviors>
        <w:guid w:val="{4B98B892-86D4-4BC0-9ABB-8906C1209162}"/>
      </w:docPartPr>
      <w:docPartBody>
        <w:p w:rsidR="00000000" w:rsidRDefault="00151E22">
          <w:pPr>
            <w:pStyle w:val="FF8DE9FEF42D4F739B981048C7FBBD84"/>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05B4C5D7CD444F609AF114DBB74DE413"/>
        <w:category>
          <w:name w:val="General"/>
          <w:gallery w:val="placeholder"/>
        </w:category>
        <w:types>
          <w:type w:val="bbPlcHdr"/>
        </w:types>
        <w:behaviors>
          <w:behavior w:val="content"/>
        </w:behaviors>
        <w:guid w:val="{BACF3063-9560-451C-9F2D-D4B0F8F91B21}"/>
      </w:docPartPr>
      <w:docPartBody>
        <w:p w:rsidR="00000000" w:rsidRDefault="00151E22">
          <w:pPr>
            <w:pStyle w:val="05B4C5D7CD444F609AF114DBB74DE413"/>
          </w:pPr>
          <w:r>
            <w:t xml:space="preserve">Last </w:t>
          </w:r>
          <w:r>
            <w:t>Name, Year</w:t>
          </w:r>
        </w:p>
      </w:docPartBody>
    </w:docPart>
    <w:docPart>
      <w:docPartPr>
        <w:name w:val="94A16ADE4A874F419C80E72E5A30351F"/>
        <w:category>
          <w:name w:val="General"/>
          <w:gallery w:val="placeholder"/>
        </w:category>
        <w:types>
          <w:type w:val="bbPlcHdr"/>
        </w:types>
        <w:behaviors>
          <w:behavior w:val="content"/>
        </w:behaviors>
        <w:guid w:val="{8D482CFB-874A-4CD7-9BA2-03D357BAD7B0}"/>
      </w:docPartPr>
      <w:docPartBody>
        <w:p w:rsidR="00000000" w:rsidRDefault="00151E22">
          <w:pPr>
            <w:pStyle w:val="94A16ADE4A874F419C80E72E5A30351F"/>
          </w:pPr>
          <w:r>
            <w:t>Footnotes</w:t>
          </w:r>
        </w:p>
      </w:docPartBody>
    </w:docPart>
    <w:docPart>
      <w:docPartPr>
        <w:name w:val="118680285E8C4F37B6CC087391EAC7BC"/>
        <w:category>
          <w:name w:val="General"/>
          <w:gallery w:val="placeholder"/>
        </w:category>
        <w:types>
          <w:type w:val="bbPlcHdr"/>
        </w:types>
        <w:behaviors>
          <w:behavior w:val="content"/>
        </w:behaviors>
        <w:guid w:val="{7F1A38F3-366C-4498-9167-C03E7B2925FA}"/>
      </w:docPartPr>
      <w:docPartBody>
        <w:p w:rsidR="00000000" w:rsidRDefault="00151E22">
          <w:pPr>
            <w:pStyle w:val="118680285E8C4F37B6CC087391EAC7BC"/>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2DA6C213A9034AE495644B216AD243D4"/>
        <w:category>
          <w:name w:val="General"/>
          <w:gallery w:val="placeholder"/>
        </w:category>
        <w:types>
          <w:type w:val="bbPlcHdr"/>
        </w:types>
        <w:behaviors>
          <w:behavior w:val="content"/>
        </w:behaviors>
        <w:guid w:val="{0C5A6484-6E90-4E73-A4C4-92D6F3C0C5A8}"/>
      </w:docPartPr>
      <w:docPartBody>
        <w:p w:rsidR="00000000" w:rsidRDefault="00151E22">
          <w:pPr>
            <w:pStyle w:val="2DA6C213A9034AE495644B216AD243D4"/>
          </w:pPr>
          <w:r w:rsidRPr="00C0601E">
            <w:t>[Table Title]</w:t>
          </w:r>
        </w:p>
      </w:docPartBody>
    </w:docPart>
    <w:docPart>
      <w:docPartPr>
        <w:name w:val="8B47F5A570314482AEA037A4E59D274D"/>
        <w:category>
          <w:name w:val="General"/>
          <w:gallery w:val="placeholder"/>
        </w:category>
        <w:types>
          <w:type w:val="bbPlcHdr"/>
        </w:types>
        <w:behaviors>
          <w:behavior w:val="content"/>
        </w:behaviors>
        <w:guid w:val="{910F8559-472A-4470-9D19-320A437CBBD3}"/>
      </w:docPartPr>
      <w:docPartBody>
        <w:p w:rsidR="00000000" w:rsidRDefault="00151E22">
          <w:pPr>
            <w:pStyle w:val="8B47F5A570314482AEA037A4E59D274D"/>
          </w:pPr>
          <w:r w:rsidRPr="00BF4184">
            <w:t>Column Head</w:t>
          </w:r>
        </w:p>
      </w:docPartBody>
    </w:docPart>
    <w:docPart>
      <w:docPartPr>
        <w:name w:val="98ACAB6F896A4E25A9F740636943FD9A"/>
        <w:category>
          <w:name w:val="General"/>
          <w:gallery w:val="placeholder"/>
        </w:category>
        <w:types>
          <w:type w:val="bbPlcHdr"/>
        </w:types>
        <w:behaviors>
          <w:behavior w:val="content"/>
        </w:behaviors>
        <w:guid w:val="{DAC2F293-1039-4D19-8AA0-1CD46261E8AF}"/>
      </w:docPartPr>
      <w:docPartBody>
        <w:p w:rsidR="00000000" w:rsidRDefault="00151E22">
          <w:pPr>
            <w:pStyle w:val="98ACAB6F896A4E25A9F740636943FD9A"/>
          </w:pPr>
          <w:r w:rsidRPr="00BF4184">
            <w:t>Column Head</w:t>
          </w:r>
        </w:p>
      </w:docPartBody>
    </w:docPart>
    <w:docPart>
      <w:docPartPr>
        <w:name w:val="7C3018D1F72742A9B606A8FEE5D081D4"/>
        <w:category>
          <w:name w:val="General"/>
          <w:gallery w:val="placeholder"/>
        </w:category>
        <w:types>
          <w:type w:val="bbPlcHdr"/>
        </w:types>
        <w:behaviors>
          <w:behavior w:val="content"/>
        </w:behaviors>
        <w:guid w:val="{F81B6078-EE05-4134-835A-49F23478EAB1}"/>
      </w:docPartPr>
      <w:docPartBody>
        <w:p w:rsidR="00000000" w:rsidRDefault="00151E22">
          <w:pPr>
            <w:pStyle w:val="7C3018D1F72742A9B606A8FEE5D081D4"/>
          </w:pPr>
          <w:r w:rsidRPr="00BF4184">
            <w:t>Column Head</w:t>
          </w:r>
        </w:p>
      </w:docPartBody>
    </w:docPart>
    <w:docPart>
      <w:docPartPr>
        <w:name w:val="C4B5A40CE0C94F23AB1A9B7B5D03AB27"/>
        <w:category>
          <w:name w:val="General"/>
          <w:gallery w:val="placeholder"/>
        </w:category>
        <w:types>
          <w:type w:val="bbPlcHdr"/>
        </w:types>
        <w:behaviors>
          <w:behavior w:val="content"/>
        </w:behaviors>
        <w:guid w:val="{2683A7FF-E70B-4540-9F24-6A9B93ACFEFB}"/>
      </w:docPartPr>
      <w:docPartBody>
        <w:p w:rsidR="00000000" w:rsidRDefault="00151E22">
          <w:pPr>
            <w:pStyle w:val="C4B5A40CE0C94F23AB1A9B7B5D03AB27"/>
          </w:pPr>
          <w:r w:rsidRPr="00BF4184">
            <w:t>Column Head</w:t>
          </w:r>
        </w:p>
      </w:docPartBody>
    </w:docPart>
    <w:docPart>
      <w:docPartPr>
        <w:name w:val="2D980A581C8346CDB1D120D95D1649CC"/>
        <w:category>
          <w:name w:val="General"/>
          <w:gallery w:val="placeholder"/>
        </w:category>
        <w:types>
          <w:type w:val="bbPlcHdr"/>
        </w:types>
        <w:behaviors>
          <w:behavior w:val="content"/>
        </w:behaviors>
        <w:guid w:val="{145B0E41-128E-4238-99C5-9D2BC2FC74EB}"/>
      </w:docPartPr>
      <w:docPartBody>
        <w:p w:rsidR="00000000" w:rsidRDefault="00151E22">
          <w:pPr>
            <w:pStyle w:val="2D980A581C8346CDB1D120D95D1649CC"/>
          </w:pPr>
          <w:r w:rsidRPr="00BF4184">
            <w:t>Column Head</w:t>
          </w:r>
        </w:p>
      </w:docPartBody>
    </w:docPart>
    <w:docPart>
      <w:docPartPr>
        <w:name w:val="30F4634FC3E8467FBF4AA4FD6E95AFCC"/>
        <w:category>
          <w:name w:val="General"/>
          <w:gallery w:val="placeholder"/>
        </w:category>
        <w:types>
          <w:type w:val="bbPlcHdr"/>
        </w:types>
        <w:behaviors>
          <w:behavior w:val="content"/>
        </w:behaviors>
        <w:guid w:val="{F21D333A-9824-4165-8D04-0263F0DCCE83}"/>
      </w:docPartPr>
      <w:docPartBody>
        <w:p w:rsidR="00000000" w:rsidRDefault="00151E22">
          <w:pPr>
            <w:pStyle w:val="30F4634FC3E8467FBF4AA4FD6E95AFCC"/>
          </w:pPr>
          <w:r w:rsidRPr="00BF4184">
            <w:t>Row Head</w:t>
          </w:r>
        </w:p>
      </w:docPartBody>
    </w:docPart>
    <w:docPart>
      <w:docPartPr>
        <w:name w:val="8D579F9AFB7F409CAB08109EB6437331"/>
        <w:category>
          <w:name w:val="General"/>
          <w:gallery w:val="placeholder"/>
        </w:category>
        <w:types>
          <w:type w:val="bbPlcHdr"/>
        </w:types>
        <w:behaviors>
          <w:behavior w:val="content"/>
        </w:behaviors>
        <w:guid w:val="{566B7CF1-8CD5-450A-8F42-5ECF42C7F610}"/>
      </w:docPartPr>
      <w:docPartBody>
        <w:p w:rsidR="00000000" w:rsidRDefault="00151E22">
          <w:pPr>
            <w:pStyle w:val="8D579F9AFB7F409CAB08109EB6437331"/>
          </w:pPr>
          <w:r w:rsidRPr="00BF4184">
            <w:t>123</w:t>
          </w:r>
        </w:p>
      </w:docPartBody>
    </w:docPart>
    <w:docPart>
      <w:docPartPr>
        <w:name w:val="4F10484E906347BDBCAD259503B58F20"/>
        <w:category>
          <w:name w:val="General"/>
          <w:gallery w:val="placeholder"/>
        </w:category>
        <w:types>
          <w:type w:val="bbPlcHdr"/>
        </w:types>
        <w:behaviors>
          <w:behavior w:val="content"/>
        </w:behaviors>
        <w:guid w:val="{63DE2136-B497-4C3D-BA07-783F9406DFC8}"/>
      </w:docPartPr>
      <w:docPartBody>
        <w:p w:rsidR="00000000" w:rsidRDefault="00151E22">
          <w:pPr>
            <w:pStyle w:val="4F10484E906347BDBCAD259503B58F20"/>
          </w:pPr>
          <w:r w:rsidRPr="00BF4184">
            <w:t>123</w:t>
          </w:r>
        </w:p>
      </w:docPartBody>
    </w:docPart>
    <w:docPart>
      <w:docPartPr>
        <w:name w:val="C8C3EAF502D043BCBA0ED73684D82B81"/>
        <w:category>
          <w:name w:val="General"/>
          <w:gallery w:val="placeholder"/>
        </w:category>
        <w:types>
          <w:type w:val="bbPlcHdr"/>
        </w:types>
        <w:behaviors>
          <w:behavior w:val="content"/>
        </w:behaviors>
        <w:guid w:val="{96036D53-5B7E-40C3-8C22-995510574581}"/>
      </w:docPartPr>
      <w:docPartBody>
        <w:p w:rsidR="00000000" w:rsidRDefault="00151E22">
          <w:pPr>
            <w:pStyle w:val="C8C3EAF502D043BCBA0ED73684D82B81"/>
          </w:pPr>
          <w:r w:rsidRPr="00BF4184">
            <w:t>123</w:t>
          </w:r>
        </w:p>
      </w:docPartBody>
    </w:docPart>
    <w:docPart>
      <w:docPartPr>
        <w:name w:val="3F46B031690E44C1B8F6D79F7E293C49"/>
        <w:category>
          <w:name w:val="General"/>
          <w:gallery w:val="placeholder"/>
        </w:category>
        <w:types>
          <w:type w:val="bbPlcHdr"/>
        </w:types>
        <w:behaviors>
          <w:behavior w:val="content"/>
        </w:behaviors>
        <w:guid w:val="{E31D1422-64E7-4EB6-8A81-2FFADB1FE8AF}"/>
      </w:docPartPr>
      <w:docPartBody>
        <w:p w:rsidR="00000000" w:rsidRDefault="00151E22">
          <w:pPr>
            <w:pStyle w:val="3F46B031690E44C1B8F6D79F7E293C49"/>
          </w:pPr>
          <w:r w:rsidRPr="00BF4184">
            <w:t>123</w:t>
          </w:r>
        </w:p>
      </w:docPartBody>
    </w:docPart>
    <w:docPart>
      <w:docPartPr>
        <w:name w:val="F4B6A982AE2F48A1867C879D205C6426"/>
        <w:category>
          <w:name w:val="General"/>
          <w:gallery w:val="placeholder"/>
        </w:category>
        <w:types>
          <w:type w:val="bbPlcHdr"/>
        </w:types>
        <w:behaviors>
          <w:behavior w:val="content"/>
        </w:behaviors>
        <w:guid w:val="{0EE34DEA-35CA-4371-B6BA-5589B66405ED}"/>
      </w:docPartPr>
      <w:docPartBody>
        <w:p w:rsidR="00000000" w:rsidRDefault="00151E22">
          <w:pPr>
            <w:pStyle w:val="F4B6A982AE2F48A1867C879D205C6426"/>
          </w:pPr>
          <w:r w:rsidRPr="00BF4184">
            <w:t>Row Head</w:t>
          </w:r>
        </w:p>
      </w:docPartBody>
    </w:docPart>
    <w:docPart>
      <w:docPartPr>
        <w:name w:val="AD854809B90D4B448A7694070A5758BE"/>
        <w:category>
          <w:name w:val="General"/>
          <w:gallery w:val="placeholder"/>
        </w:category>
        <w:types>
          <w:type w:val="bbPlcHdr"/>
        </w:types>
        <w:behaviors>
          <w:behavior w:val="content"/>
        </w:behaviors>
        <w:guid w:val="{A294DC03-AEAE-4A25-B09F-D8A6DF2C5C95}"/>
      </w:docPartPr>
      <w:docPartBody>
        <w:p w:rsidR="00000000" w:rsidRDefault="00151E22">
          <w:pPr>
            <w:pStyle w:val="AD854809B90D4B448A7694070A5758BE"/>
          </w:pPr>
          <w:r w:rsidRPr="00BF4184">
            <w:t>456</w:t>
          </w:r>
        </w:p>
      </w:docPartBody>
    </w:docPart>
    <w:docPart>
      <w:docPartPr>
        <w:name w:val="39B21C3EDD254D60A46C5D99A4445D1D"/>
        <w:category>
          <w:name w:val="General"/>
          <w:gallery w:val="placeholder"/>
        </w:category>
        <w:types>
          <w:type w:val="bbPlcHdr"/>
        </w:types>
        <w:behaviors>
          <w:behavior w:val="content"/>
        </w:behaviors>
        <w:guid w:val="{3C498199-0E6C-4E2E-AEAF-D841A8B95B22}"/>
      </w:docPartPr>
      <w:docPartBody>
        <w:p w:rsidR="00000000" w:rsidRDefault="00151E22">
          <w:pPr>
            <w:pStyle w:val="39B21C3EDD254D60A46C5D99A4445D1D"/>
          </w:pPr>
          <w:r w:rsidRPr="00BF4184">
            <w:t>456</w:t>
          </w:r>
        </w:p>
      </w:docPartBody>
    </w:docPart>
    <w:docPart>
      <w:docPartPr>
        <w:name w:val="21F39EBE890643C9BF39F2CEF7D09E0B"/>
        <w:category>
          <w:name w:val="General"/>
          <w:gallery w:val="placeholder"/>
        </w:category>
        <w:types>
          <w:type w:val="bbPlcHdr"/>
        </w:types>
        <w:behaviors>
          <w:behavior w:val="content"/>
        </w:behaviors>
        <w:guid w:val="{8A89DB06-14D4-4020-8BFD-25F5D2821EC4}"/>
      </w:docPartPr>
      <w:docPartBody>
        <w:p w:rsidR="00000000" w:rsidRDefault="00151E22">
          <w:pPr>
            <w:pStyle w:val="21F39EBE890643C9BF39F2CEF7D09E0B"/>
          </w:pPr>
          <w:r w:rsidRPr="00BF4184">
            <w:t>456</w:t>
          </w:r>
        </w:p>
      </w:docPartBody>
    </w:docPart>
    <w:docPart>
      <w:docPartPr>
        <w:name w:val="FEE958C1D3F24CE6AD8BC8DC6FF9EC48"/>
        <w:category>
          <w:name w:val="General"/>
          <w:gallery w:val="placeholder"/>
        </w:category>
        <w:types>
          <w:type w:val="bbPlcHdr"/>
        </w:types>
        <w:behaviors>
          <w:behavior w:val="content"/>
        </w:behaviors>
        <w:guid w:val="{2CCECD58-27A8-412E-BE7A-2B635BD5A336}"/>
      </w:docPartPr>
      <w:docPartBody>
        <w:p w:rsidR="00000000" w:rsidRDefault="00151E22">
          <w:pPr>
            <w:pStyle w:val="FEE958C1D3F24CE6AD8BC8DC6FF9EC48"/>
          </w:pPr>
          <w:r w:rsidRPr="00BF4184">
            <w:t>456</w:t>
          </w:r>
        </w:p>
      </w:docPartBody>
    </w:docPart>
    <w:docPart>
      <w:docPartPr>
        <w:name w:val="78B465335F96471CBC0C3EFE703565F0"/>
        <w:category>
          <w:name w:val="General"/>
          <w:gallery w:val="placeholder"/>
        </w:category>
        <w:types>
          <w:type w:val="bbPlcHdr"/>
        </w:types>
        <w:behaviors>
          <w:behavior w:val="content"/>
        </w:behaviors>
        <w:guid w:val="{245A663A-903D-4ADD-BF2A-5A1046F965EA}"/>
      </w:docPartPr>
      <w:docPartBody>
        <w:p w:rsidR="00000000" w:rsidRDefault="00151E22">
          <w:pPr>
            <w:pStyle w:val="78B465335F96471CBC0C3EFE703565F0"/>
          </w:pPr>
          <w:r w:rsidRPr="00BF4184">
            <w:t>Row Head</w:t>
          </w:r>
        </w:p>
      </w:docPartBody>
    </w:docPart>
    <w:docPart>
      <w:docPartPr>
        <w:name w:val="649F6991CC0F41B0A215DD0A36E5CBCB"/>
        <w:category>
          <w:name w:val="General"/>
          <w:gallery w:val="placeholder"/>
        </w:category>
        <w:types>
          <w:type w:val="bbPlcHdr"/>
        </w:types>
        <w:behaviors>
          <w:behavior w:val="content"/>
        </w:behaviors>
        <w:guid w:val="{92B9B609-3DEF-46CB-AC9A-CAF6366871E8}"/>
      </w:docPartPr>
      <w:docPartBody>
        <w:p w:rsidR="00000000" w:rsidRDefault="00151E22">
          <w:pPr>
            <w:pStyle w:val="649F6991CC0F41B0A215DD0A36E5CBCB"/>
          </w:pPr>
          <w:r w:rsidRPr="00BF4184">
            <w:t>789</w:t>
          </w:r>
        </w:p>
      </w:docPartBody>
    </w:docPart>
    <w:docPart>
      <w:docPartPr>
        <w:name w:val="6DA726119EC34383A59F6D7480434C7F"/>
        <w:category>
          <w:name w:val="General"/>
          <w:gallery w:val="placeholder"/>
        </w:category>
        <w:types>
          <w:type w:val="bbPlcHdr"/>
        </w:types>
        <w:behaviors>
          <w:behavior w:val="content"/>
        </w:behaviors>
        <w:guid w:val="{E7E6D957-DF11-4EE4-9B3D-50457A447FF0}"/>
      </w:docPartPr>
      <w:docPartBody>
        <w:p w:rsidR="00000000" w:rsidRDefault="00151E22">
          <w:pPr>
            <w:pStyle w:val="6DA726119EC34383A59F6D7480434C7F"/>
          </w:pPr>
          <w:r w:rsidRPr="00BF4184">
            <w:t>789</w:t>
          </w:r>
        </w:p>
      </w:docPartBody>
    </w:docPart>
    <w:docPart>
      <w:docPartPr>
        <w:name w:val="58653D58946244F0A14320F68ADFD1C1"/>
        <w:category>
          <w:name w:val="General"/>
          <w:gallery w:val="placeholder"/>
        </w:category>
        <w:types>
          <w:type w:val="bbPlcHdr"/>
        </w:types>
        <w:behaviors>
          <w:behavior w:val="content"/>
        </w:behaviors>
        <w:guid w:val="{20809486-C574-49E3-8FCD-79B2A9E3E8F6}"/>
      </w:docPartPr>
      <w:docPartBody>
        <w:p w:rsidR="00000000" w:rsidRDefault="00151E22">
          <w:pPr>
            <w:pStyle w:val="58653D58946244F0A14320F68ADFD1C1"/>
          </w:pPr>
          <w:r w:rsidRPr="00BF4184">
            <w:t>789</w:t>
          </w:r>
        </w:p>
      </w:docPartBody>
    </w:docPart>
    <w:docPart>
      <w:docPartPr>
        <w:name w:val="39BC988875F8466F824FB9F2B36D6A38"/>
        <w:category>
          <w:name w:val="General"/>
          <w:gallery w:val="placeholder"/>
        </w:category>
        <w:types>
          <w:type w:val="bbPlcHdr"/>
        </w:types>
        <w:behaviors>
          <w:behavior w:val="content"/>
        </w:behaviors>
        <w:guid w:val="{141DED78-8221-4546-AF93-E4B87EEB3B75}"/>
      </w:docPartPr>
      <w:docPartBody>
        <w:p w:rsidR="00000000" w:rsidRDefault="00151E22">
          <w:pPr>
            <w:pStyle w:val="39BC988875F8466F824FB9F2B36D6A38"/>
          </w:pPr>
          <w:r w:rsidRPr="00BF4184">
            <w:t>789</w:t>
          </w:r>
        </w:p>
      </w:docPartBody>
    </w:docPart>
    <w:docPart>
      <w:docPartPr>
        <w:name w:val="A8C052F27CFB4999BB0232B359F07BA1"/>
        <w:category>
          <w:name w:val="General"/>
          <w:gallery w:val="placeholder"/>
        </w:category>
        <w:types>
          <w:type w:val="bbPlcHdr"/>
        </w:types>
        <w:behaviors>
          <w:behavior w:val="content"/>
        </w:behaviors>
        <w:guid w:val="{5D0426EB-D6F3-4209-B01E-383CE40D53AE}"/>
      </w:docPartPr>
      <w:docPartBody>
        <w:p w:rsidR="00000000" w:rsidRDefault="00151E22">
          <w:pPr>
            <w:pStyle w:val="A8C052F27CFB4999BB0232B359F07BA1"/>
          </w:pPr>
          <w:r w:rsidRPr="00BF4184">
            <w:t>Row Head</w:t>
          </w:r>
        </w:p>
      </w:docPartBody>
    </w:docPart>
    <w:docPart>
      <w:docPartPr>
        <w:name w:val="BB08CEDB8F3245AF896D4D46176D6A90"/>
        <w:category>
          <w:name w:val="General"/>
          <w:gallery w:val="placeholder"/>
        </w:category>
        <w:types>
          <w:type w:val="bbPlcHdr"/>
        </w:types>
        <w:behaviors>
          <w:behavior w:val="content"/>
        </w:behaviors>
        <w:guid w:val="{F42D6A0B-059D-4443-9F68-F7396B5CD988}"/>
      </w:docPartPr>
      <w:docPartBody>
        <w:p w:rsidR="00000000" w:rsidRDefault="00151E22">
          <w:pPr>
            <w:pStyle w:val="BB08CEDB8F3245AF896D4D46176D6A90"/>
          </w:pPr>
          <w:r w:rsidRPr="00BF4184">
            <w:t>123</w:t>
          </w:r>
        </w:p>
      </w:docPartBody>
    </w:docPart>
    <w:docPart>
      <w:docPartPr>
        <w:name w:val="3DC4BC07D68646908077F812B91B9DDB"/>
        <w:category>
          <w:name w:val="General"/>
          <w:gallery w:val="placeholder"/>
        </w:category>
        <w:types>
          <w:type w:val="bbPlcHdr"/>
        </w:types>
        <w:behaviors>
          <w:behavior w:val="content"/>
        </w:behaviors>
        <w:guid w:val="{E50954C6-E2F8-4693-AA47-86196F4C924F}"/>
      </w:docPartPr>
      <w:docPartBody>
        <w:p w:rsidR="00000000" w:rsidRDefault="00151E22">
          <w:pPr>
            <w:pStyle w:val="3DC4BC07D68646908077F812B91B9DDB"/>
          </w:pPr>
          <w:r w:rsidRPr="00BF4184">
            <w:t>123</w:t>
          </w:r>
        </w:p>
      </w:docPartBody>
    </w:docPart>
    <w:docPart>
      <w:docPartPr>
        <w:name w:val="5FE5232A8C84437789A435794A122A1C"/>
        <w:category>
          <w:name w:val="General"/>
          <w:gallery w:val="placeholder"/>
        </w:category>
        <w:types>
          <w:type w:val="bbPlcHdr"/>
        </w:types>
        <w:behaviors>
          <w:behavior w:val="content"/>
        </w:behaviors>
        <w:guid w:val="{0E42CAE2-62EE-4A7D-BC6F-93E530EFA266}"/>
      </w:docPartPr>
      <w:docPartBody>
        <w:p w:rsidR="00000000" w:rsidRDefault="00151E22">
          <w:pPr>
            <w:pStyle w:val="5FE5232A8C84437789A435794A122A1C"/>
          </w:pPr>
          <w:r w:rsidRPr="00BF4184">
            <w:t>123</w:t>
          </w:r>
        </w:p>
      </w:docPartBody>
    </w:docPart>
    <w:docPart>
      <w:docPartPr>
        <w:name w:val="2BB1A7FA0032456B9E44814AC21A2808"/>
        <w:category>
          <w:name w:val="General"/>
          <w:gallery w:val="placeholder"/>
        </w:category>
        <w:types>
          <w:type w:val="bbPlcHdr"/>
        </w:types>
        <w:behaviors>
          <w:behavior w:val="content"/>
        </w:behaviors>
        <w:guid w:val="{8639CC26-AE63-4784-BAEF-A864FE9D64B3}"/>
      </w:docPartPr>
      <w:docPartBody>
        <w:p w:rsidR="00000000" w:rsidRDefault="00151E22">
          <w:pPr>
            <w:pStyle w:val="2BB1A7FA0032456B9E44814AC21A2808"/>
          </w:pPr>
          <w:r w:rsidRPr="00BF4184">
            <w:t>123</w:t>
          </w:r>
        </w:p>
      </w:docPartBody>
    </w:docPart>
    <w:docPart>
      <w:docPartPr>
        <w:name w:val="EDEDA20D818A4159AF91581CB6AC9B46"/>
        <w:category>
          <w:name w:val="General"/>
          <w:gallery w:val="placeholder"/>
        </w:category>
        <w:types>
          <w:type w:val="bbPlcHdr"/>
        </w:types>
        <w:behaviors>
          <w:behavior w:val="content"/>
        </w:behaviors>
        <w:guid w:val="{A55956D7-92E1-4069-8490-9FD7EAFF8881}"/>
      </w:docPartPr>
      <w:docPartBody>
        <w:p w:rsidR="00000000" w:rsidRDefault="00151E22">
          <w:pPr>
            <w:pStyle w:val="EDEDA20D818A4159AF91581CB6AC9B46"/>
          </w:pPr>
          <w:r w:rsidRPr="00BF4184">
            <w:t>Row Head</w:t>
          </w:r>
        </w:p>
      </w:docPartBody>
    </w:docPart>
    <w:docPart>
      <w:docPartPr>
        <w:name w:val="795BD6317E41414E826522A533001FFF"/>
        <w:category>
          <w:name w:val="General"/>
          <w:gallery w:val="placeholder"/>
        </w:category>
        <w:types>
          <w:type w:val="bbPlcHdr"/>
        </w:types>
        <w:behaviors>
          <w:behavior w:val="content"/>
        </w:behaviors>
        <w:guid w:val="{0D478510-D839-4757-A2C0-E77780757E6A}"/>
      </w:docPartPr>
      <w:docPartBody>
        <w:p w:rsidR="00000000" w:rsidRDefault="00151E22">
          <w:pPr>
            <w:pStyle w:val="795BD6317E41414E826522A533001FFF"/>
          </w:pPr>
          <w:r w:rsidRPr="00BF4184">
            <w:t>456</w:t>
          </w:r>
        </w:p>
      </w:docPartBody>
    </w:docPart>
    <w:docPart>
      <w:docPartPr>
        <w:name w:val="B28BA2DFB8A04E86B1B2A9ADD3AD6C9C"/>
        <w:category>
          <w:name w:val="General"/>
          <w:gallery w:val="placeholder"/>
        </w:category>
        <w:types>
          <w:type w:val="bbPlcHdr"/>
        </w:types>
        <w:behaviors>
          <w:behavior w:val="content"/>
        </w:behaviors>
        <w:guid w:val="{ADD84870-4D2A-48BD-B04D-94CD37501C30}"/>
      </w:docPartPr>
      <w:docPartBody>
        <w:p w:rsidR="00000000" w:rsidRDefault="00151E22">
          <w:pPr>
            <w:pStyle w:val="B28BA2DFB8A04E86B1B2A9ADD3AD6C9C"/>
          </w:pPr>
          <w:r w:rsidRPr="00BF4184">
            <w:t>456</w:t>
          </w:r>
        </w:p>
      </w:docPartBody>
    </w:docPart>
    <w:docPart>
      <w:docPartPr>
        <w:name w:val="FFEB377AAE594176BF7F4901EE521839"/>
        <w:category>
          <w:name w:val="General"/>
          <w:gallery w:val="placeholder"/>
        </w:category>
        <w:types>
          <w:type w:val="bbPlcHdr"/>
        </w:types>
        <w:behaviors>
          <w:behavior w:val="content"/>
        </w:behaviors>
        <w:guid w:val="{EFA674DF-AB59-4BDE-8A1F-CF7EFA3D9122}"/>
      </w:docPartPr>
      <w:docPartBody>
        <w:p w:rsidR="00000000" w:rsidRDefault="00151E22">
          <w:pPr>
            <w:pStyle w:val="FFEB377AAE594176BF7F4901EE521839"/>
          </w:pPr>
          <w:r w:rsidRPr="00BF4184">
            <w:t>456</w:t>
          </w:r>
        </w:p>
      </w:docPartBody>
    </w:docPart>
    <w:docPart>
      <w:docPartPr>
        <w:name w:val="1D6684712B834322903131924C27841D"/>
        <w:category>
          <w:name w:val="General"/>
          <w:gallery w:val="placeholder"/>
        </w:category>
        <w:types>
          <w:type w:val="bbPlcHdr"/>
        </w:types>
        <w:behaviors>
          <w:behavior w:val="content"/>
        </w:behaviors>
        <w:guid w:val="{E7640741-5BE6-4D9D-9867-9A50052C9946}"/>
      </w:docPartPr>
      <w:docPartBody>
        <w:p w:rsidR="00000000" w:rsidRDefault="00151E22">
          <w:pPr>
            <w:pStyle w:val="1D6684712B834322903131924C27841D"/>
          </w:pPr>
          <w:r w:rsidRPr="00BF4184">
            <w:t>456</w:t>
          </w:r>
        </w:p>
      </w:docPartBody>
    </w:docPart>
    <w:docPart>
      <w:docPartPr>
        <w:name w:val="CF9F201BB56F4C0090DC07126B8C8D8B"/>
        <w:category>
          <w:name w:val="General"/>
          <w:gallery w:val="placeholder"/>
        </w:category>
        <w:types>
          <w:type w:val="bbPlcHdr"/>
        </w:types>
        <w:behaviors>
          <w:behavior w:val="content"/>
        </w:behaviors>
        <w:guid w:val="{362C8A82-3638-4E81-AD59-2A0663B42F41}"/>
      </w:docPartPr>
      <w:docPartBody>
        <w:p w:rsidR="00000000" w:rsidRDefault="00151E22">
          <w:pPr>
            <w:pStyle w:val="CF9F201BB56F4C0090DC07126B8C8D8B"/>
          </w:pPr>
          <w:r w:rsidRPr="00BF4184">
            <w:t>Row Head</w:t>
          </w:r>
        </w:p>
      </w:docPartBody>
    </w:docPart>
    <w:docPart>
      <w:docPartPr>
        <w:name w:val="42DEF0E1D95A40B889AC1F48F8EF93CA"/>
        <w:category>
          <w:name w:val="General"/>
          <w:gallery w:val="placeholder"/>
        </w:category>
        <w:types>
          <w:type w:val="bbPlcHdr"/>
        </w:types>
        <w:behaviors>
          <w:behavior w:val="content"/>
        </w:behaviors>
        <w:guid w:val="{6BBFC2FE-953A-42AE-979B-A07EDD6D79E3}"/>
      </w:docPartPr>
      <w:docPartBody>
        <w:p w:rsidR="00000000" w:rsidRDefault="00151E22">
          <w:pPr>
            <w:pStyle w:val="42DEF0E1D95A40B889AC1F48F8EF93CA"/>
          </w:pPr>
          <w:r w:rsidRPr="00BF4184">
            <w:t>789</w:t>
          </w:r>
        </w:p>
      </w:docPartBody>
    </w:docPart>
    <w:docPart>
      <w:docPartPr>
        <w:name w:val="AE4D70F2C51344088BD216F5A83B4C84"/>
        <w:category>
          <w:name w:val="General"/>
          <w:gallery w:val="placeholder"/>
        </w:category>
        <w:types>
          <w:type w:val="bbPlcHdr"/>
        </w:types>
        <w:behaviors>
          <w:behavior w:val="content"/>
        </w:behaviors>
        <w:guid w:val="{47A16ADC-2552-411B-B9A0-07CD449E4A6B}"/>
      </w:docPartPr>
      <w:docPartBody>
        <w:p w:rsidR="00000000" w:rsidRDefault="00151E22">
          <w:pPr>
            <w:pStyle w:val="AE4D70F2C51344088BD216F5A83B4C84"/>
          </w:pPr>
          <w:r w:rsidRPr="00BF4184">
            <w:t>789</w:t>
          </w:r>
        </w:p>
      </w:docPartBody>
    </w:docPart>
    <w:docPart>
      <w:docPartPr>
        <w:name w:val="6401B65C718140C4AE97D1D8B4DFD819"/>
        <w:category>
          <w:name w:val="General"/>
          <w:gallery w:val="placeholder"/>
        </w:category>
        <w:types>
          <w:type w:val="bbPlcHdr"/>
        </w:types>
        <w:behaviors>
          <w:behavior w:val="content"/>
        </w:behaviors>
        <w:guid w:val="{629D1FC2-4D67-4314-9AF8-8A20ABB2543A}"/>
      </w:docPartPr>
      <w:docPartBody>
        <w:p w:rsidR="00000000" w:rsidRDefault="00151E22">
          <w:pPr>
            <w:pStyle w:val="6401B65C718140C4AE97D1D8B4DFD819"/>
          </w:pPr>
          <w:r w:rsidRPr="00BF4184">
            <w:t>789</w:t>
          </w:r>
        </w:p>
      </w:docPartBody>
    </w:docPart>
    <w:docPart>
      <w:docPartPr>
        <w:name w:val="E6AB0EC6C3DA4F9DAEC848826CCDB0CA"/>
        <w:category>
          <w:name w:val="General"/>
          <w:gallery w:val="placeholder"/>
        </w:category>
        <w:types>
          <w:type w:val="bbPlcHdr"/>
        </w:types>
        <w:behaviors>
          <w:behavior w:val="content"/>
        </w:behaviors>
        <w:guid w:val="{C3E4E11B-7D6E-42C0-A09A-E4D3DA3E0947}"/>
      </w:docPartPr>
      <w:docPartBody>
        <w:p w:rsidR="00000000" w:rsidRDefault="00151E22">
          <w:pPr>
            <w:pStyle w:val="E6AB0EC6C3DA4F9DAEC848826CCDB0CA"/>
          </w:pPr>
          <w:r w:rsidRPr="00BF4184">
            <w:t>789</w:t>
          </w:r>
        </w:p>
      </w:docPartBody>
    </w:docPart>
    <w:docPart>
      <w:docPartPr>
        <w:name w:val="3442E930B06B46F9897842DEA1DA0F62"/>
        <w:category>
          <w:name w:val="General"/>
          <w:gallery w:val="placeholder"/>
        </w:category>
        <w:types>
          <w:type w:val="bbPlcHdr"/>
        </w:types>
        <w:behaviors>
          <w:behavior w:val="content"/>
        </w:behaviors>
        <w:guid w:val="{248FCA49-DECA-4336-A59A-4A8E4902C8CE}"/>
      </w:docPartPr>
      <w:docPartBody>
        <w:p w:rsidR="00000000" w:rsidRDefault="00151E22">
          <w:pPr>
            <w:pStyle w:val="3442E930B06B46F9897842DEA1DA0F62"/>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E76A506B3E414CBE968A2F70809CF05C"/>
        <w:category>
          <w:name w:val="General"/>
          <w:gallery w:val="placeholder"/>
        </w:category>
        <w:types>
          <w:type w:val="bbPlcHdr"/>
        </w:types>
        <w:behaviors>
          <w:behavior w:val="content"/>
        </w:behaviors>
        <w:guid w:val="{D99C49F9-D0C1-4D92-8DC3-4E53F1957690}"/>
      </w:docPartPr>
      <w:docPartBody>
        <w:p w:rsidR="00000000" w:rsidRDefault="00151E22">
          <w:pPr>
            <w:pStyle w:val="E76A506B3E414CBE968A2F70809CF05C"/>
          </w:pPr>
          <w:r w:rsidRPr="005D3A03">
            <w:t>Figures title:</w:t>
          </w:r>
        </w:p>
      </w:docPartBody>
    </w:docPart>
    <w:docPart>
      <w:docPartPr>
        <w:name w:val="3D8E515EF52C434AAD463BA700C987D8"/>
        <w:category>
          <w:name w:val="General"/>
          <w:gallery w:val="placeholder"/>
        </w:category>
        <w:types>
          <w:type w:val="bbPlcHdr"/>
        </w:types>
        <w:behaviors>
          <w:behavior w:val="content"/>
        </w:behaviors>
        <w:guid w:val="{C25577BF-1DE1-4853-AD70-01714D112275}"/>
      </w:docPartPr>
      <w:docPartBody>
        <w:p w:rsidR="00000000" w:rsidRDefault="00151E22">
          <w:pPr>
            <w:pStyle w:val="3D8E515EF52C434AAD463BA700C987D8"/>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22"/>
    <w:rsid w:val="0015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9A21CD201041BFB901EB7CBF1AA243">
    <w:name w:val="869A21CD201041BFB901EB7CBF1AA243"/>
  </w:style>
  <w:style w:type="paragraph" w:customStyle="1" w:styleId="CF9892B6E8414312AE5454D16BB5F85B">
    <w:name w:val="CF9892B6E8414312AE5454D16BB5F85B"/>
  </w:style>
  <w:style w:type="paragraph" w:customStyle="1" w:styleId="2DB087036169429384D394AB8D2FC102">
    <w:name w:val="2DB087036169429384D394AB8D2FC102"/>
  </w:style>
  <w:style w:type="paragraph" w:customStyle="1" w:styleId="1F3BA1267A9E413F96EBF96110644D59">
    <w:name w:val="1F3BA1267A9E413F96EBF96110644D59"/>
  </w:style>
  <w:style w:type="paragraph" w:customStyle="1" w:styleId="F4354E09939D463099CBD23B99037A6E">
    <w:name w:val="F4354E09939D463099CBD23B99037A6E"/>
  </w:style>
  <w:style w:type="paragraph" w:customStyle="1" w:styleId="CE72FB20896B429C88C13EDE773771BD">
    <w:name w:val="CE72FB20896B429C88C13EDE773771BD"/>
  </w:style>
  <w:style w:type="character" w:styleId="Emphasis">
    <w:name w:val="Emphasis"/>
    <w:basedOn w:val="DefaultParagraphFont"/>
    <w:uiPriority w:val="4"/>
    <w:unhideWhenUsed/>
    <w:qFormat/>
    <w:rPr>
      <w:i/>
      <w:iCs/>
    </w:rPr>
  </w:style>
  <w:style w:type="paragraph" w:customStyle="1" w:styleId="CB33EBD324ED4F2CBD09322110D6B7A6">
    <w:name w:val="CB33EBD324ED4F2CBD09322110D6B7A6"/>
  </w:style>
  <w:style w:type="paragraph" w:customStyle="1" w:styleId="3C14C8362633411EB8842AAA97EA3381">
    <w:name w:val="3C14C8362633411EB8842AAA97EA3381"/>
  </w:style>
  <w:style w:type="paragraph" w:customStyle="1" w:styleId="2DEA65D31CD7414E9C16DAF90656D231">
    <w:name w:val="2DEA65D31CD7414E9C16DAF90656D231"/>
  </w:style>
  <w:style w:type="paragraph" w:customStyle="1" w:styleId="8A9585C4984148258D60EAE1218671E4">
    <w:name w:val="8A9585C4984148258D60EAE1218671E4"/>
  </w:style>
  <w:style w:type="paragraph" w:customStyle="1" w:styleId="2B9E82330A2947E687D38AFA3BB16445">
    <w:name w:val="2B9E82330A2947E687D38AFA3BB16445"/>
  </w:style>
  <w:style w:type="paragraph" w:customStyle="1" w:styleId="A853CABC88674D70B8D3378A63551DC5">
    <w:name w:val="A853CABC88674D70B8D3378A63551DC5"/>
  </w:style>
  <w:style w:type="paragraph" w:customStyle="1" w:styleId="F12D619F51C44B45812DBC3FEA8FC9A2">
    <w:name w:val="F12D619F51C44B45812DBC3FEA8FC9A2"/>
  </w:style>
  <w:style w:type="paragraph" w:customStyle="1" w:styleId="47A083583DB34586B7F8FDE6199EB7A6">
    <w:name w:val="47A083583DB34586B7F8FDE6199EB7A6"/>
  </w:style>
  <w:style w:type="paragraph" w:customStyle="1" w:styleId="A6474A08FF4242E7BFA9CA36B050861F">
    <w:name w:val="A6474A08FF4242E7BFA9CA36B050861F"/>
  </w:style>
  <w:style w:type="paragraph" w:customStyle="1" w:styleId="58D13A4CFC804336ACFEE22C92D08115">
    <w:name w:val="58D13A4CFC804336ACFEE22C92D08115"/>
  </w:style>
  <w:style w:type="paragraph" w:customStyle="1" w:styleId="47E525ED1B8F4C21BC4EA98AAACB7E76">
    <w:name w:val="47E525ED1B8F4C21BC4EA98AAACB7E76"/>
  </w:style>
  <w:style w:type="paragraph" w:customStyle="1" w:styleId="56E95305816A413F8F467F38C6A1E185">
    <w:name w:val="56E95305816A413F8F467F38C6A1E185"/>
  </w:style>
  <w:style w:type="paragraph" w:customStyle="1" w:styleId="11D9E7D258FC4A0CB1BBE8FE25793ED1">
    <w:name w:val="11D9E7D258FC4A0CB1BBE8FE25793ED1"/>
  </w:style>
  <w:style w:type="paragraph" w:customStyle="1" w:styleId="5E6246158B854DECB32868D5E59C1E99">
    <w:name w:val="5E6246158B854DECB32868D5E59C1E99"/>
  </w:style>
  <w:style w:type="paragraph" w:customStyle="1" w:styleId="FF8DE9FEF42D4F739B981048C7FBBD84">
    <w:name w:val="FF8DE9FEF42D4F739B981048C7FBBD84"/>
  </w:style>
  <w:style w:type="paragraph" w:customStyle="1" w:styleId="05B4C5D7CD444F609AF114DBB74DE413">
    <w:name w:val="05B4C5D7CD444F609AF114DBB74DE413"/>
  </w:style>
  <w:style w:type="paragraph" w:customStyle="1" w:styleId="94A16ADE4A874F419C80E72E5A30351F">
    <w:name w:val="94A16ADE4A874F419C80E72E5A30351F"/>
  </w:style>
  <w:style w:type="paragraph" w:customStyle="1" w:styleId="118680285E8C4F37B6CC087391EAC7BC">
    <w:name w:val="118680285E8C4F37B6CC087391EAC7BC"/>
  </w:style>
  <w:style w:type="paragraph" w:customStyle="1" w:styleId="2DA6C213A9034AE495644B216AD243D4">
    <w:name w:val="2DA6C213A9034AE495644B216AD243D4"/>
  </w:style>
  <w:style w:type="paragraph" w:customStyle="1" w:styleId="8B47F5A570314482AEA037A4E59D274D">
    <w:name w:val="8B47F5A570314482AEA037A4E59D274D"/>
  </w:style>
  <w:style w:type="paragraph" w:customStyle="1" w:styleId="98ACAB6F896A4E25A9F740636943FD9A">
    <w:name w:val="98ACAB6F896A4E25A9F740636943FD9A"/>
  </w:style>
  <w:style w:type="paragraph" w:customStyle="1" w:styleId="7C3018D1F72742A9B606A8FEE5D081D4">
    <w:name w:val="7C3018D1F72742A9B606A8FEE5D081D4"/>
  </w:style>
  <w:style w:type="paragraph" w:customStyle="1" w:styleId="C4B5A40CE0C94F23AB1A9B7B5D03AB27">
    <w:name w:val="C4B5A40CE0C94F23AB1A9B7B5D03AB27"/>
  </w:style>
  <w:style w:type="paragraph" w:customStyle="1" w:styleId="2D980A581C8346CDB1D120D95D1649CC">
    <w:name w:val="2D980A581C8346CDB1D120D95D1649CC"/>
  </w:style>
  <w:style w:type="paragraph" w:customStyle="1" w:styleId="30F4634FC3E8467FBF4AA4FD6E95AFCC">
    <w:name w:val="30F4634FC3E8467FBF4AA4FD6E95AFCC"/>
  </w:style>
  <w:style w:type="paragraph" w:customStyle="1" w:styleId="8D579F9AFB7F409CAB08109EB6437331">
    <w:name w:val="8D579F9AFB7F409CAB08109EB6437331"/>
  </w:style>
  <w:style w:type="paragraph" w:customStyle="1" w:styleId="4F10484E906347BDBCAD259503B58F20">
    <w:name w:val="4F10484E906347BDBCAD259503B58F20"/>
  </w:style>
  <w:style w:type="paragraph" w:customStyle="1" w:styleId="C8C3EAF502D043BCBA0ED73684D82B81">
    <w:name w:val="C8C3EAF502D043BCBA0ED73684D82B81"/>
  </w:style>
  <w:style w:type="paragraph" w:customStyle="1" w:styleId="3F46B031690E44C1B8F6D79F7E293C49">
    <w:name w:val="3F46B031690E44C1B8F6D79F7E293C49"/>
  </w:style>
  <w:style w:type="paragraph" w:customStyle="1" w:styleId="F4B6A982AE2F48A1867C879D205C6426">
    <w:name w:val="F4B6A982AE2F48A1867C879D205C6426"/>
  </w:style>
  <w:style w:type="paragraph" w:customStyle="1" w:styleId="AD854809B90D4B448A7694070A5758BE">
    <w:name w:val="AD854809B90D4B448A7694070A5758BE"/>
  </w:style>
  <w:style w:type="paragraph" w:customStyle="1" w:styleId="39B21C3EDD254D60A46C5D99A4445D1D">
    <w:name w:val="39B21C3EDD254D60A46C5D99A4445D1D"/>
  </w:style>
  <w:style w:type="paragraph" w:customStyle="1" w:styleId="21F39EBE890643C9BF39F2CEF7D09E0B">
    <w:name w:val="21F39EBE890643C9BF39F2CEF7D09E0B"/>
  </w:style>
  <w:style w:type="paragraph" w:customStyle="1" w:styleId="FEE958C1D3F24CE6AD8BC8DC6FF9EC48">
    <w:name w:val="FEE958C1D3F24CE6AD8BC8DC6FF9EC48"/>
  </w:style>
  <w:style w:type="paragraph" w:customStyle="1" w:styleId="78B465335F96471CBC0C3EFE703565F0">
    <w:name w:val="78B465335F96471CBC0C3EFE703565F0"/>
  </w:style>
  <w:style w:type="paragraph" w:customStyle="1" w:styleId="649F6991CC0F41B0A215DD0A36E5CBCB">
    <w:name w:val="649F6991CC0F41B0A215DD0A36E5CBCB"/>
  </w:style>
  <w:style w:type="paragraph" w:customStyle="1" w:styleId="6DA726119EC34383A59F6D7480434C7F">
    <w:name w:val="6DA726119EC34383A59F6D7480434C7F"/>
  </w:style>
  <w:style w:type="paragraph" w:customStyle="1" w:styleId="58653D58946244F0A14320F68ADFD1C1">
    <w:name w:val="58653D58946244F0A14320F68ADFD1C1"/>
  </w:style>
  <w:style w:type="paragraph" w:customStyle="1" w:styleId="39BC988875F8466F824FB9F2B36D6A38">
    <w:name w:val="39BC988875F8466F824FB9F2B36D6A38"/>
  </w:style>
  <w:style w:type="paragraph" w:customStyle="1" w:styleId="A8C052F27CFB4999BB0232B359F07BA1">
    <w:name w:val="A8C052F27CFB4999BB0232B359F07BA1"/>
  </w:style>
  <w:style w:type="paragraph" w:customStyle="1" w:styleId="BB08CEDB8F3245AF896D4D46176D6A90">
    <w:name w:val="BB08CEDB8F3245AF896D4D46176D6A90"/>
  </w:style>
  <w:style w:type="paragraph" w:customStyle="1" w:styleId="3DC4BC07D68646908077F812B91B9DDB">
    <w:name w:val="3DC4BC07D68646908077F812B91B9DDB"/>
  </w:style>
  <w:style w:type="paragraph" w:customStyle="1" w:styleId="5FE5232A8C84437789A435794A122A1C">
    <w:name w:val="5FE5232A8C84437789A435794A122A1C"/>
  </w:style>
  <w:style w:type="paragraph" w:customStyle="1" w:styleId="2BB1A7FA0032456B9E44814AC21A2808">
    <w:name w:val="2BB1A7FA0032456B9E44814AC21A2808"/>
  </w:style>
  <w:style w:type="paragraph" w:customStyle="1" w:styleId="EDEDA20D818A4159AF91581CB6AC9B46">
    <w:name w:val="EDEDA20D818A4159AF91581CB6AC9B46"/>
  </w:style>
  <w:style w:type="paragraph" w:customStyle="1" w:styleId="795BD6317E41414E826522A533001FFF">
    <w:name w:val="795BD6317E41414E826522A533001FFF"/>
  </w:style>
  <w:style w:type="paragraph" w:customStyle="1" w:styleId="B28BA2DFB8A04E86B1B2A9ADD3AD6C9C">
    <w:name w:val="B28BA2DFB8A04E86B1B2A9ADD3AD6C9C"/>
  </w:style>
  <w:style w:type="paragraph" w:customStyle="1" w:styleId="FFEB377AAE594176BF7F4901EE521839">
    <w:name w:val="FFEB377AAE594176BF7F4901EE521839"/>
  </w:style>
  <w:style w:type="paragraph" w:customStyle="1" w:styleId="1D6684712B834322903131924C27841D">
    <w:name w:val="1D6684712B834322903131924C27841D"/>
  </w:style>
  <w:style w:type="paragraph" w:customStyle="1" w:styleId="CF9F201BB56F4C0090DC07126B8C8D8B">
    <w:name w:val="CF9F201BB56F4C0090DC07126B8C8D8B"/>
  </w:style>
  <w:style w:type="paragraph" w:customStyle="1" w:styleId="42DEF0E1D95A40B889AC1F48F8EF93CA">
    <w:name w:val="42DEF0E1D95A40B889AC1F48F8EF93CA"/>
  </w:style>
  <w:style w:type="paragraph" w:customStyle="1" w:styleId="AE4D70F2C51344088BD216F5A83B4C84">
    <w:name w:val="AE4D70F2C51344088BD216F5A83B4C84"/>
  </w:style>
  <w:style w:type="paragraph" w:customStyle="1" w:styleId="6401B65C718140C4AE97D1D8B4DFD819">
    <w:name w:val="6401B65C718140C4AE97D1D8B4DFD819"/>
  </w:style>
  <w:style w:type="paragraph" w:customStyle="1" w:styleId="E6AB0EC6C3DA4F9DAEC848826CCDB0CA">
    <w:name w:val="E6AB0EC6C3DA4F9DAEC848826CCDB0CA"/>
  </w:style>
  <w:style w:type="paragraph" w:customStyle="1" w:styleId="3442E930B06B46F9897842DEA1DA0F62">
    <w:name w:val="3442E930B06B46F9897842DEA1DA0F62"/>
  </w:style>
  <w:style w:type="paragraph" w:customStyle="1" w:styleId="E76A506B3E414CBE968A2F70809CF05C">
    <w:name w:val="E76A506B3E414CBE968A2F70809CF05C"/>
  </w:style>
  <w:style w:type="paragraph" w:customStyle="1" w:styleId="3D8E515EF52C434AAD463BA700C987D8">
    <w:name w:val="3D8E515EF52C434AAD463BA700C987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Tableau 10 – Desktop Associate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E39D3-9979-4F38-A345-D3C67876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8</TotalTime>
  <Pages>8</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10 – Desktop Associate – Exam Prep - Training</dc:title>
  <dc:subject/>
  <dc:creator>admin</dc:creator>
  <cp:keywords/>
  <dc:description/>
  <cp:lastModifiedBy>admin</cp:lastModifiedBy>
  <cp:revision>2</cp:revision>
  <dcterms:created xsi:type="dcterms:W3CDTF">2017-05-29T21:27:00Z</dcterms:created>
  <dcterms:modified xsi:type="dcterms:W3CDTF">2017-05-29T21:35:00Z</dcterms:modified>
</cp:coreProperties>
</file>